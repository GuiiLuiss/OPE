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04" w:rsidRDefault="00D76AB2" w:rsidP="00DD612D">
      <w:pPr>
        <w:ind w:right="707"/>
      </w:pPr>
      <w:r>
        <w:rPr>
          <w:noProof/>
          <w:lang w:val="pt-BR" w:bidi="pt-BR"/>
        </w:rPr>
        <w:drawing>
          <wp:anchor distT="0" distB="0" distL="114300" distR="114300" simplePos="0" relativeHeight="251657216" behindDoc="1" locked="0" layoutInCell="1" allowOverlap="1" wp14:anchorId="596370D9" wp14:editId="56ED145D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m 5" descr="laptop com tabela do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A1111B">
        <w:trPr>
          <w:trHeight w:val="7553"/>
        </w:trPr>
        <w:tc>
          <w:tcPr>
            <w:tcW w:w="12229" w:type="dxa"/>
          </w:tcPr>
          <w:p w:rsidR="00021C04" w:rsidRDefault="00D76AB2" w:rsidP="00DD612D">
            <w:pPr>
              <w:ind w:left="720" w:right="707"/>
            </w:pPr>
            <w:r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60332453" wp14:editId="4B5640DA">
                      <wp:extent cx="6657975" cy="9421792"/>
                      <wp:effectExtent l="0" t="0" r="9525" b="8255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21792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0" y="3228465"/>
                                  <a:ext cx="448393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0B4502" w:rsidRDefault="00A60047" w:rsidP="000B4502">
                                    <w:pPr>
                                      <w:pStyle w:val="Ttulo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Score</w:t>
                                    </w:r>
                                  </w:p>
                                  <w:p w:rsidR="00D76AB2" w:rsidRPr="000B4502" w:rsidRDefault="00A60047" w:rsidP="000B4502">
                                    <w:pPr>
                                      <w:pStyle w:val="Subttulo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Tomando uma decisão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Default="00A60047" w:rsidP="00D76AB2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Interative</w:t>
                                    </w:r>
                                  </w:p>
                                  <w:p w:rsidR="00D76AB2" w:rsidRDefault="00A60047" w:rsidP="00D76AB2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04/09/2019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0047" w:rsidRDefault="00A60047" w:rsidP="00A1111B">
                                    <w:pPr>
                                      <w:pStyle w:val="Ttulo2"/>
                                      <w:rPr>
                                        <w:rFonts w:asciiTheme="minorHAnsi" w:eastAsiaTheme="minorHAnsi" w:hAnsiTheme="minorHAnsi" w:cstheme="minorBidi"/>
                                        <w:color w:val="auto"/>
                                        <w:sz w:val="22"/>
                                        <w:szCs w:val="22"/>
                                        <w:lang w:val="pt-BR" w:bidi="pt-BR"/>
                                      </w:rPr>
                                    </w:pPr>
                                    <w:r w:rsidRPr="00A60047">
                                      <w:rPr>
                                        <w:rFonts w:asciiTheme="minorHAnsi" w:eastAsiaTheme="minorHAnsi" w:hAnsiTheme="minorHAnsi" w:cstheme="minorBidi"/>
                                        <w:color w:val="auto"/>
                                        <w:sz w:val="22"/>
                                        <w:szCs w:val="22"/>
                                        <w:lang w:val="pt-BR" w:bidi="pt-BR"/>
                                      </w:rPr>
                                      <w:t>Score é uma importante ferramenta que tem como objetivo auxiliar o processo de tomada de decisão de concessão de crédito e realização de negócios. Através de uma pontuação podemos dizer qual a chance de determinado perfil ser um caso de sucesso em diversas empresas</w:t>
                                    </w:r>
                                    <w:r w:rsidR="0018443B">
                                      <w:rPr>
                                        <w:rFonts w:asciiTheme="minorHAnsi" w:eastAsiaTheme="minorHAnsi" w:hAnsiTheme="minorHAnsi" w:cstheme="minorBidi"/>
                                        <w:color w:val="auto"/>
                                        <w:sz w:val="22"/>
                                        <w:szCs w:val="22"/>
                                        <w:lang w:val="pt-BR" w:bidi="pt-BR"/>
                                      </w:rPr>
                                      <w:t>, um exemplo disto é o Score Serasa.</w:t>
                                    </w:r>
                                  </w:p>
                                  <w:p w:rsidR="00A60047" w:rsidRPr="00A60047" w:rsidRDefault="00A60047" w:rsidP="00A60047">
                                    <w:pPr>
                                      <w:rPr>
                                        <w:lang w:val="pt-BR" w:bidi="pt-BR"/>
                                      </w:rPr>
                                    </w:pPr>
                                  </w:p>
                                  <w:p w:rsidR="00D76AB2" w:rsidRDefault="0018443B" w:rsidP="00A1111B">
                                    <w:pPr>
                                      <w:pStyle w:val="Ttulo2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“</w:t>
                                    </w:r>
                                    <w:r w:rsidRPr="0018443B">
                                      <w:rPr>
                                        <w:lang w:val="pt-BR" w:bidi="pt-BR"/>
                                      </w:rPr>
                                      <w:t>Antes de decidir se emprestamos ou não dinheiro a alguém, pensamos quem é essa pessoa e como ela se comporta, certo? É assim com pessoas e também com empresas. Antes de dar crédito a um consumidor, as empresas precisam ter mais dados sobre ele para fazer uma análise de risco de crédito mais adequada. E é aí que entra o score, uma ferramenta que mostra as chances de um determinado grupo de pessoas com o mesmo perfil pagar contas nos próximos 12 meses</w:t>
                                    </w:r>
                                    <w:r>
                                      <w:rPr>
                                        <w:lang w:val="pt-BR" w:bidi="pt-BR"/>
                                      </w:rPr>
                                      <w:t>” (Site da Serasa, 2019)</w:t>
                                    </w:r>
                                    <w:r w:rsidR="00D76AB2">
                                      <w:rPr>
                                        <w:lang w:val="pt-BR" w:bidi="pt-BR"/>
                                      </w:rPr>
                                      <w:t>.</w:t>
                                    </w:r>
                                  </w:p>
                                  <w:p w:rsidR="00A1111B" w:rsidRPr="00A1111B" w:rsidRDefault="00A1111B" w:rsidP="00A1111B"/>
                                  <w:p w:rsidR="00CD7276" w:rsidRDefault="00CD7276" w:rsidP="00A1111B">
                                    <w:pPr>
                                      <w:rPr>
                                        <w:lang w:val="pt-BR" w:bidi="pt-BR"/>
                                      </w:rPr>
                                    </w:pPr>
                                    <w:r w:rsidRPr="00CD7276">
                                      <w:rPr>
                                        <w:lang w:val="pt-BR" w:bidi="pt-BR"/>
                                      </w:rPr>
                                      <w:t>Pensando no objetivo geral, desenvolver uma análise de dados que auxiliará a startup Noverde na tomada de decisão para expansão territorial do seu negócio, será fundamental a definição de um score para cada estado.</w:t>
                                    </w:r>
                                  </w:p>
                                  <w:p w:rsidR="00CD7276" w:rsidRDefault="00B82A14" w:rsidP="00A1111B">
                                    <w:pPr>
                                      <w:rPr>
                                        <w:lang w:val="pt-BR" w:bidi="pt-BR"/>
                                      </w:rPr>
                                    </w:pPr>
                                    <w:r w:rsidRPr="00B82A14">
                                      <w:rPr>
                                        <w:lang w:val="pt-BR" w:bidi="pt-BR"/>
                                      </w:rPr>
                                      <w:t xml:space="preserve">Para atingirmos este objetivo é necessário que ocorra a transformação de variáveis contínuas, como por exemplo renda per capita e </w:t>
                                    </w:r>
                                    <w:proofErr w:type="spellStart"/>
                                    <w:r w:rsidRPr="00B82A14">
                                      <w:rPr>
                                        <w:lang w:val="pt-BR" w:bidi="pt-BR"/>
                                      </w:rPr>
                                      <w:t>Pib</w:t>
                                    </w:r>
                                    <w:proofErr w:type="spellEnd"/>
                                    <w:r w:rsidRPr="00B82A14">
                                      <w:rPr>
                                        <w:lang w:val="pt-BR" w:bidi="pt-BR"/>
                                      </w:rPr>
                                      <w:t xml:space="preserve"> em variáveis categóricas. Com isso poderemos realizar agrupamentos entre os estados e depois atribuir pesos para cada categoria, assim formando nosso score.</w:t>
                                    </w:r>
                                  </w:p>
                                  <w:p w:rsidR="00CE6CB1" w:rsidRDefault="00B82A14">
                                    <w:r>
                                      <w:rPr>
                                        <w:lang w:val="pt-BR" w:bidi="pt-BR"/>
                                      </w:rPr>
                                      <w:t>Usamos a linguagem de programação Python para essa tarefa, através da função “</w:t>
                                    </w:r>
                                    <w:proofErr w:type="spellStart"/>
                                    <w:r>
                                      <w:rPr>
                                        <w:lang w:val="pt-BR" w:bidi="pt-BR"/>
                                      </w:rPr>
                                      <w:t>qcut</w:t>
                                    </w:r>
                                    <w:proofErr w:type="spellEnd"/>
                                    <w:r>
                                      <w:rPr>
                                        <w:lang w:val="pt-BR" w:bidi="pt-BR"/>
                                      </w:rPr>
                                      <w:t xml:space="preserve">” da biblioteca </w:t>
                                    </w:r>
                                    <w:proofErr w:type="gramStart"/>
                                    <w:r>
                                      <w:rPr>
                                        <w:lang w:val="pt-BR" w:bidi="pt-BR"/>
                                      </w:rPr>
                                      <w:t>do pandas</w:t>
                                    </w:r>
                                    <w:proofErr w:type="gramEnd"/>
                                    <w:r>
                                      <w:rPr>
                                        <w:lang w:val="pt-BR" w:bidi="pt-BR"/>
                                      </w:rPr>
                                      <w:t xml:space="preserve"> conseguimos os fatiamentos necessários para a categorização das variáveis contínuas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332453" id="Grupo 9" o:spid="_x0000_s1026" alt="Título e texto&#10;" style="width:524.25pt;height:741.8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2284;width:44840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:rsidR="00D76AB2" w:rsidRPr="000B4502" w:rsidRDefault="00A60047" w:rsidP="000B4502">
                              <w:pPr>
                                <w:pStyle w:val="Ttulo"/>
                              </w:pPr>
                              <w:r>
                                <w:rPr>
                                  <w:lang w:val="pt-BR" w:bidi="pt-BR"/>
                                </w:rPr>
                                <w:t>Score</w:t>
                              </w:r>
                            </w:p>
                            <w:p w:rsidR="00D76AB2" w:rsidRPr="000B4502" w:rsidRDefault="00A60047" w:rsidP="000B4502">
                              <w:pPr>
                                <w:pStyle w:val="Subttulo"/>
                              </w:pPr>
                              <w:r>
                                <w:rPr>
                                  <w:lang w:val="pt-BR" w:bidi="pt-BR"/>
                                </w:rPr>
                                <w:t>Tomando uma decisão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:rsidR="00D76AB2" w:rsidRDefault="00A60047" w:rsidP="00D76AB2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val="pt-BR" w:bidi="pt-BR"/>
                                </w:rPr>
                                <w:t>Interative</w:t>
                              </w:r>
                            </w:p>
                            <w:p w:rsidR="00D76AB2" w:rsidRDefault="00A60047" w:rsidP="00D76AB2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val="pt-BR" w:bidi="pt-BR"/>
                                </w:rPr>
                                <w:t>04/09/2019</w:t>
                              </w:r>
                            </w:p>
                          </w:txbxContent>
                        </v:textbox>
                      </v:shape>
                      <v:shape id="Caixa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:rsidR="00A60047" w:rsidRDefault="00A60047" w:rsidP="00A1111B">
                              <w:pPr>
                                <w:pStyle w:val="Ttulo2"/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pt-BR" w:bidi="pt-BR"/>
                                </w:rPr>
                              </w:pPr>
                              <w:r w:rsidRPr="00A60047"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pt-BR" w:bidi="pt-BR"/>
                                </w:rPr>
                                <w:t>Score é uma importante ferramenta que tem como objetivo auxiliar o processo de tomada de decisão de concessão de crédito e realização de negócios. Através de uma pontuação podemos dizer qual a chance de determinado perfil ser um caso de sucesso em diversas empresas</w:t>
                              </w:r>
                              <w:r w:rsidR="0018443B"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pt-BR" w:bidi="pt-BR"/>
                                </w:rPr>
                                <w:t>, um exemplo disto é o Score Serasa.</w:t>
                              </w:r>
                            </w:p>
                            <w:p w:rsidR="00A60047" w:rsidRPr="00A60047" w:rsidRDefault="00A60047" w:rsidP="00A60047">
                              <w:pPr>
                                <w:rPr>
                                  <w:lang w:val="pt-BR" w:bidi="pt-BR"/>
                                </w:rPr>
                              </w:pPr>
                            </w:p>
                            <w:p w:rsidR="00D76AB2" w:rsidRDefault="0018443B" w:rsidP="00A1111B">
                              <w:pPr>
                                <w:pStyle w:val="Ttulo2"/>
                              </w:pPr>
                              <w:r>
                                <w:rPr>
                                  <w:lang w:val="pt-BR" w:bidi="pt-BR"/>
                                </w:rPr>
                                <w:t>“</w:t>
                              </w:r>
                              <w:r w:rsidRPr="0018443B">
                                <w:rPr>
                                  <w:lang w:val="pt-BR" w:bidi="pt-BR"/>
                                </w:rPr>
                                <w:t>Antes de decidir se emprestamos ou não dinheiro a alguém, pensamos quem é essa pessoa e como ela se comporta, certo? É assim com pessoas e também com empresas. Antes de dar crédito a um consumidor, as empresas precisam ter mais dados sobre ele para fazer uma análise de risco de crédito mais adequada. E é aí que entra o score, uma ferramenta que mostra as chances de um determinado grupo de pessoas com o mesmo perfil pagar contas nos próximos 12 meses</w:t>
                              </w:r>
                              <w:r>
                                <w:rPr>
                                  <w:lang w:val="pt-BR" w:bidi="pt-BR"/>
                                </w:rPr>
                                <w:t>” (Site da Serasa, 2019)</w:t>
                              </w:r>
                              <w:r w:rsidR="00D76AB2">
                                <w:rPr>
                                  <w:lang w:val="pt-BR" w:bidi="pt-BR"/>
                                </w:rPr>
                                <w:t>.</w:t>
                              </w:r>
                            </w:p>
                            <w:p w:rsidR="00A1111B" w:rsidRPr="00A1111B" w:rsidRDefault="00A1111B" w:rsidP="00A1111B"/>
                            <w:p w:rsidR="00CD7276" w:rsidRDefault="00CD7276" w:rsidP="00A1111B">
                              <w:pPr>
                                <w:rPr>
                                  <w:lang w:val="pt-BR" w:bidi="pt-BR"/>
                                </w:rPr>
                              </w:pPr>
                              <w:r w:rsidRPr="00CD7276">
                                <w:rPr>
                                  <w:lang w:val="pt-BR" w:bidi="pt-BR"/>
                                </w:rPr>
                                <w:t>Pensando no objetivo geral, desenvolver uma análise de dados que auxiliará a startup Noverde na tomada de decisão para expansão territorial do seu negócio, será fundamental a definição de um score para cada estado.</w:t>
                              </w:r>
                            </w:p>
                            <w:p w:rsidR="00CD7276" w:rsidRDefault="00B82A14" w:rsidP="00A1111B">
                              <w:pPr>
                                <w:rPr>
                                  <w:lang w:val="pt-BR" w:bidi="pt-BR"/>
                                </w:rPr>
                              </w:pPr>
                              <w:r w:rsidRPr="00B82A14">
                                <w:rPr>
                                  <w:lang w:val="pt-BR" w:bidi="pt-BR"/>
                                </w:rPr>
                                <w:t xml:space="preserve">Para atingirmos este objetivo é necessário que ocorra a transformação de variáveis contínuas, como por exemplo renda per capita e </w:t>
                              </w:r>
                              <w:proofErr w:type="spellStart"/>
                              <w:r w:rsidRPr="00B82A14">
                                <w:rPr>
                                  <w:lang w:val="pt-BR" w:bidi="pt-BR"/>
                                </w:rPr>
                                <w:t>Pib</w:t>
                              </w:r>
                              <w:proofErr w:type="spellEnd"/>
                              <w:r w:rsidRPr="00B82A14">
                                <w:rPr>
                                  <w:lang w:val="pt-BR" w:bidi="pt-BR"/>
                                </w:rPr>
                                <w:t xml:space="preserve"> em variáveis categóricas. Com isso poderemos realizar agrupamentos entre os estados e depois atribuir pesos para cada categoria, assim formando nosso score.</w:t>
                              </w:r>
                            </w:p>
                            <w:p w:rsidR="00CE6CB1" w:rsidRDefault="00B82A14">
                              <w:r>
                                <w:rPr>
                                  <w:lang w:val="pt-BR" w:bidi="pt-BR"/>
                                </w:rPr>
                                <w:t>Usamos a linguagem de programação Python para essa tarefa, através da função “</w:t>
                              </w:r>
                              <w:proofErr w:type="spellStart"/>
                              <w:r>
                                <w:rPr>
                                  <w:lang w:val="pt-BR" w:bidi="pt-BR"/>
                                </w:rPr>
                                <w:t>qcut</w:t>
                              </w:r>
                              <w:proofErr w:type="spellEnd"/>
                              <w:r>
                                <w:rPr>
                                  <w:lang w:val="pt-BR" w:bidi="pt-BR"/>
                                </w:rPr>
                                <w:t xml:space="preserve">” da biblioteca </w:t>
                              </w:r>
                              <w:proofErr w:type="gramStart"/>
                              <w:r>
                                <w:rPr>
                                  <w:lang w:val="pt-BR" w:bidi="pt-BR"/>
                                </w:rPr>
                                <w:t>do pandas</w:t>
                              </w:r>
                              <w:proofErr w:type="gramEnd"/>
                              <w:r>
                                <w:rPr>
                                  <w:lang w:val="pt-BR" w:bidi="pt-BR"/>
                                </w:rPr>
                                <w:t xml:space="preserve"> conseguimos os fatiamentos necessários para a categorização das variáveis contínuas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DD612D">
            <w:pPr>
              <w:ind w:left="720" w:right="707"/>
              <w:jc w:val="right"/>
              <w:rPr>
                <w:noProof/>
              </w:rPr>
            </w:pPr>
            <w:r>
              <w:rPr>
                <w:noProof/>
                <w:lang w:val="pt-BR" w:bidi="pt-BR"/>
              </w:rPr>
              <w:t>Página 1</w:t>
            </w:r>
          </w:p>
        </w:tc>
      </w:tr>
    </w:tbl>
    <w:p w:rsidR="000B4502" w:rsidRDefault="000B4502" w:rsidP="00DD612D">
      <w:pPr>
        <w:ind w:right="707"/>
      </w:pPr>
    </w:p>
    <w:p w:rsidR="000B4502" w:rsidRDefault="000B4502" w:rsidP="00DD612D">
      <w:pPr>
        <w:ind w:right="707"/>
      </w:pPr>
    </w:p>
    <w:tbl>
      <w:tblPr>
        <w:tblW w:w="1709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4623"/>
        <w:gridCol w:w="1636"/>
        <w:gridCol w:w="10830"/>
        <w:gridCol w:w="6"/>
      </w:tblGrid>
      <w:tr w:rsidR="008C3452" w:rsidTr="00DD612D">
        <w:trPr>
          <w:trHeight w:val="2970"/>
        </w:trPr>
        <w:tc>
          <w:tcPr>
            <w:tcW w:w="6259" w:type="dxa"/>
            <w:gridSpan w:val="2"/>
          </w:tcPr>
          <w:p w:rsidR="00515218" w:rsidRDefault="00515218" w:rsidP="00DD612D">
            <w:pPr>
              <w:ind w:right="707"/>
            </w:pP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EB0B45E" wp14:editId="00C1F1EB">
                      <wp:extent cx="2731325" cy="1745673"/>
                      <wp:effectExtent l="0" t="0" r="0" b="6985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1325" cy="17456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15218" w:rsidRPr="000B4502" w:rsidRDefault="00A60047" w:rsidP="00B82A14">
                                  <w:pPr>
                                    <w:pStyle w:val="Ttulo"/>
                                    <w:ind w:left="0"/>
                                    <w:rPr>
                                      <w:color w:val="44546A" w:themeColor="text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pt-BR" w:bidi="pt-BR"/>
                                    </w:rPr>
                                    <w:t>Score</w:t>
                                  </w:r>
                                </w:p>
                                <w:p w:rsidR="00515218" w:rsidRPr="000B4502" w:rsidRDefault="00A60047" w:rsidP="000B4502">
                                  <w:pPr>
                                    <w:pStyle w:val="Subttulo"/>
                                    <w:rPr>
                                      <w:color w:val="44546A" w:themeColor="text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pt-BR" w:bidi="pt-BR"/>
                                    </w:rPr>
                                    <w:t>Tomando uma decisão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B0B45E" id="Caixa de texto 10" o:spid="_x0000_s1030" type="#_x0000_t202" style="width:215.05pt;height:1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" filled="f" stroked="f" strokeweight=".5pt">
                      <v:textbox>
                        <w:txbxContent>
                          <w:p w:rsidR="00515218" w:rsidRPr="000B4502" w:rsidRDefault="00A60047" w:rsidP="00B82A14">
                            <w:pPr>
                              <w:pStyle w:val="Ttulo"/>
                              <w:ind w:left="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  <w:lang w:val="pt-BR" w:bidi="pt-BR"/>
                              </w:rPr>
                              <w:t>Score</w:t>
                            </w:r>
                          </w:p>
                          <w:p w:rsidR="00515218" w:rsidRPr="000B4502" w:rsidRDefault="00A60047" w:rsidP="000B4502">
                            <w:pPr>
                              <w:pStyle w:val="Subttulo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  <w:lang w:val="pt-BR" w:bidi="pt-BR"/>
                              </w:rPr>
                              <w:t>Tomando uma decisão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836" w:type="dxa"/>
            <w:gridSpan w:val="2"/>
          </w:tcPr>
          <w:p w:rsidR="00515218" w:rsidRDefault="004E3BF6" w:rsidP="00DD612D">
            <w:pPr>
              <w:ind w:right="7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0</wp:posOffset>
                      </wp:positionV>
                      <wp:extent cx="3340735" cy="2019300"/>
                      <wp:effectExtent l="0" t="0" r="0" b="0"/>
                      <wp:wrapTight wrapText="bothSides">
                        <wp:wrapPolygon edited="0">
                          <wp:start x="0" y="0"/>
                          <wp:lineTo x="0" y="21396"/>
                          <wp:lineTo x="21432" y="21396"/>
                          <wp:lineTo x="21432" y="0"/>
                          <wp:lineTo x="0" y="0"/>
                        </wp:wrapPolygon>
                      </wp:wrapTight>
                      <wp:docPr id="3" name="Agrupar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0735" cy="2019300"/>
                                <a:chOff x="0" y="0"/>
                                <a:chExt cx="7560310" cy="53746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60310" cy="5041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Caixa de Texto 2"/>
                              <wps:cNvSpPr txBox="1"/>
                              <wps:spPr>
                                <a:xfrm>
                                  <a:off x="0" y="5041900"/>
                                  <a:ext cx="7560310" cy="332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E3BF6" w:rsidRPr="004E3BF6" w:rsidRDefault="004E3BF6" w:rsidP="004E3BF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Agrupar 3" o:spid="_x0000_s1031" style="position:absolute;margin-left:-5.75pt;margin-top:0;width:263.05pt;height:159pt;z-index:-251658240;mso-position-horizontal-relative:text;mso-position-vertical-relative:text" coordsize="75603,537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" o:spid="_x0000_s1032" type="#_x0000_t75" style="position:absolute;width:75603;height:50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">
                        <v:imagedata r:id="rId7" o:title=""/>
                      </v:shape>
                      <v:shape id="Caixa de Texto 2" o:spid="_x0000_s1033" type="#_x0000_t202" style="position:absolute;top:50419;width:75603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  <v:textbox>
                          <w:txbxContent>
                            <w:p w:rsidR="004E3BF6" w:rsidRPr="004E3BF6" w:rsidRDefault="004E3BF6" w:rsidP="004E3B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8C3452" w:rsidTr="00DD612D">
        <w:trPr>
          <w:gridAfter w:val="1"/>
          <w:wAfter w:w="6" w:type="dxa"/>
          <w:trHeight w:val="8604"/>
        </w:trPr>
        <w:tc>
          <w:tcPr>
            <w:tcW w:w="4623" w:type="dxa"/>
          </w:tcPr>
          <w:p w:rsidR="000B4502" w:rsidRDefault="000B4502" w:rsidP="00DD612D"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D90CBAC" wp14:editId="46E2573B">
                      <wp:extent cx="475013" cy="676894"/>
                      <wp:effectExtent l="0" t="0" r="1270" b="9525"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0B450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90CBAC" id="Caixa de texto 13" o:spid="_x0000_s1034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" fillcolor="white [3201]" stroked="f" strokeweight=".5pt">
                      <v:textbox>
                        <w:txbxContent>
                          <w:p w:rsidR="000B4502" w:rsidRDefault="000B4502" w:rsidP="000B4502">
                            <w:pPr>
                              <w:pStyle w:val="Ttulo1"/>
                            </w:pPr>
                            <w:r>
                              <w:rPr>
                                <w:lang w:val="pt-BR" w:bidi="pt-BR"/>
                              </w:rPr>
                              <w:t>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743952CA" wp14:editId="40FCACFB">
                      <wp:extent cx="1864426" cy="676275"/>
                      <wp:effectExtent l="0" t="0" r="2540" b="9525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4426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18443B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Variável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3952CA" id="Caixa de texto 16" o:spid="_x0000_s1035" type="#_x0000_t202" style="width:146.8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" fillcolor="white [3201]" stroked="f" strokeweight=".5pt">
                      <v:textbox>
                        <w:txbxContent>
                          <w:p w:rsidR="000B4502" w:rsidRDefault="0018443B" w:rsidP="000B4502">
                            <w:pPr>
                              <w:pStyle w:val="Ttulo3"/>
                            </w:pPr>
                            <w:r>
                              <w:rPr>
                                <w:lang w:val="pt-BR" w:bidi="pt-BR"/>
                              </w:rPr>
                              <w:t xml:space="preserve">Variável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4491A66" wp14:editId="23868A7B">
                      <wp:extent cx="475013" cy="676894"/>
                      <wp:effectExtent l="0" t="0" r="1270" b="9525"/>
                      <wp:docPr id="15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0B450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491A66" id="Caixa de texto 15" o:spid="_x0000_s1036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" fillcolor="white [3201]" stroked="f" strokeweight=".5pt">
                      <v:textbox>
                        <w:txbxContent>
                          <w:p w:rsidR="000B4502" w:rsidRDefault="000B4502" w:rsidP="000B4502">
                            <w:pPr>
                              <w:pStyle w:val="Ttulo1"/>
                            </w:pPr>
                            <w:r>
                              <w:rPr>
                                <w:lang w:val="pt-BR" w:bidi="pt-BR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7B7B58D6" wp14:editId="7F21F153">
                      <wp:extent cx="1816735" cy="676894"/>
                      <wp:effectExtent l="0" t="0" r="0" b="9525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6735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FF35FE" w:rsidP="000B4502">
                                  <w:pPr>
                                    <w:pStyle w:val="Ttulo3"/>
                                  </w:pPr>
                                  <w:proofErr w:type="spellStart"/>
                                  <w:r>
                                    <w:rPr>
                                      <w:lang w:val="pt-BR" w:bidi="pt-BR"/>
                                    </w:rPr>
                                    <w:t>Pandas.</w:t>
                                  </w:r>
                                  <w:r w:rsidR="0018443B">
                                    <w:rPr>
                                      <w:lang w:val="pt-BR" w:bidi="pt-BR"/>
                                    </w:rPr>
                                    <w:t>q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cut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7B58D6" id="Caixa de texto 14" o:spid="_x0000_s1037" type="#_x0000_t202" style="width:143.0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" fillcolor="white [3201]" stroked="f" strokeweight=".5pt">
                      <v:textbox>
                        <w:txbxContent>
                          <w:p w:rsidR="000B4502" w:rsidRDefault="00FF35FE" w:rsidP="000B4502">
                            <w:pPr>
                              <w:pStyle w:val="Ttulo3"/>
                            </w:pPr>
                            <w:proofErr w:type="spellStart"/>
                            <w:r>
                              <w:rPr>
                                <w:lang w:val="pt-BR" w:bidi="pt-BR"/>
                              </w:rPr>
                              <w:t>Pandas.</w:t>
                            </w:r>
                            <w:r w:rsidR="0018443B">
                              <w:rPr>
                                <w:lang w:val="pt-BR" w:bidi="pt-BR"/>
                              </w:rPr>
                              <w:t>q</w:t>
                            </w:r>
                            <w:r>
                              <w:rPr>
                                <w:lang w:val="pt-BR" w:bidi="pt-BR"/>
                              </w:rPr>
                              <w:t>cut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6708009" wp14:editId="34ECD01B">
                      <wp:extent cx="475013" cy="676894"/>
                      <wp:effectExtent l="0" t="0" r="1270" b="9525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0B450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708009" id="Caixa de texto 18" o:spid="_x0000_s1038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" fillcolor="white [3201]" stroked="f" strokeweight=".5pt">
                      <v:textbox>
                        <w:txbxContent>
                          <w:p w:rsidR="000B4502" w:rsidRDefault="000B4502" w:rsidP="000B4502">
                            <w:pPr>
                              <w:pStyle w:val="Ttulo1"/>
                            </w:pPr>
                            <w:r>
                              <w:rPr>
                                <w:lang w:val="pt-BR" w:bidi="pt-BR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7BF878CB" wp14:editId="2530BAE0">
                      <wp:extent cx="1781299" cy="676894"/>
                      <wp:effectExtent l="0" t="0" r="9525" b="9525"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299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18443B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Faixa de valores e pontuações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878CB" id="Caixa de texto 17" o:spid="_x0000_s1039" type="#_x0000_t202" style="width:140.2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" fillcolor="white [3201]" stroked="f" strokeweight=".5pt">
                      <v:textbox>
                        <w:txbxContent>
                          <w:p w:rsidR="000B4502" w:rsidRDefault="0018443B" w:rsidP="000B4502">
                            <w:pPr>
                              <w:pStyle w:val="Ttulo3"/>
                            </w:pPr>
                            <w:r>
                              <w:rPr>
                                <w:lang w:val="pt-BR" w:bidi="pt-BR"/>
                              </w:rPr>
                              <w:t>Faixa de valores e pontuações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466" w:type="dxa"/>
            <w:gridSpan w:val="2"/>
          </w:tcPr>
          <w:p w:rsidR="000B4502" w:rsidRDefault="000B4502" w:rsidP="00DD612D">
            <w:pPr>
              <w:ind w:right="707"/>
            </w:pPr>
            <w:r w:rsidRPr="000B4502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72BD99E" wp14:editId="7E091F6F">
                      <wp:extent cx="4168239" cy="7239000"/>
                      <wp:effectExtent l="0" t="0" r="3810" b="0"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8239" cy="723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4502" w:rsidRDefault="0018443B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Variável </w:t>
                                  </w:r>
                                </w:p>
                                <w:p w:rsidR="004E3BF6" w:rsidRPr="004E3BF6" w:rsidRDefault="004E3BF6" w:rsidP="004E3BF6">
                                  <w:pPr>
                                    <w:pStyle w:val="Ttulo2"/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 w:val="22"/>
                                      <w:szCs w:val="22"/>
                                      <w:lang w:val="pt-BR" w:bidi="pt-BR"/>
                                    </w:rPr>
                                  </w:pPr>
                                  <w:r w:rsidRPr="004E3BF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 w:val="22"/>
                                      <w:szCs w:val="22"/>
                                      <w:lang w:val="pt-BR" w:bidi="pt-BR"/>
                                    </w:rPr>
                                    <w:t>Variáveis quantitativas podem ser classificadas como discretas ou contínuas.</w:t>
                                  </w:r>
                                </w:p>
                                <w:p w:rsidR="004E3BF6" w:rsidRDefault="004E3BF6" w:rsidP="004E3BF6">
                                  <w:pPr>
                                    <w:pStyle w:val="Ttulo2"/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 w:val="22"/>
                                      <w:szCs w:val="22"/>
                                      <w:lang w:val="pt-BR" w:bidi="pt-BR"/>
                                    </w:rPr>
                                  </w:pPr>
                                  <w:r w:rsidRPr="004E3BF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 w:val="22"/>
                                      <w:szCs w:val="22"/>
                                      <w:lang w:val="pt-BR" w:bidi="pt-BR"/>
                                    </w:rPr>
                                    <w:t>Variáveis contínuas são variáveis numéricas que têm um número infinito de valores entre dois valores quaisquer. Uma variável contínua pode ser numérica ou de data/hora. Por exemplo, o comprimento de uma peça ou a data e hora em que um pagamento é recebido.</w:t>
                                  </w:r>
                                </w:p>
                                <w:p w:rsidR="004E3BF6" w:rsidRPr="004E3BF6" w:rsidRDefault="004E3BF6" w:rsidP="004E3BF6">
                                  <w:pPr>
                                    <w:rPr>
                                      <w:lang w:val="pt-BR" w:bidi="pt-BR"/>
                                    </w:rPr>
                                  </w:pPr>
                                </w:p>
                                <w:p w:rsidR="000B4502" w:rsidRDefault="0018443B" w:rsidP="004E3BF6">
                                  <w:pPr>
                                    <w:pStyle w:val="Ttulo2"/>
                                  </w:pPr>
                                  <w:proofErr w:type="spellStart"/>
                                  <w:r>
                                    <w:rPr>
                                      <w:lang w:val="pt-BR" w:bidi="pt-BR"/>
                                    </w:rPr>
                                    <w:t>Pandas.qcut</w:t>
                                  </w:r>
                                  <w:proofErr w:type="spellEnd"/>
                                </w:p>
                                <w:p w:rsidR="00CD7276" w:rsidRDefault="00CD7276" w:rsidP="000B4502">
                                  <w:pPr>
                                    <w:pStyle w:val="Ttulo3"/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</w:pPr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 xml:space="preserve">Função que divide ou particiona um todo em partes de tamanho igual, com base na classificação ou nos </w:t>
                                  </w:r>
                                  <w:proofErr w:type="spellStart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>quantis</w:t>
                                  </w:r>
                                  <w:proofErr w:type="spellEnd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 xml:space="preserve"> de amostra, isso tudo com menor complexidade. Observe que </w:t>
                                  </w:r>
                                  <w:proofErr w:type="spellStart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>quantis</w:t>
                                  </w:r>
                                  <w:proofErr w:type="spellEnd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 xml:space="preserve"> é apenas o termo mais geral para itens como percentis, quartis e medianas. Por exemplo, 1000 valores para 10 </w:t>
                                  </w:r>
                                  <w:proofErr w:type="spellStart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>quantis</w:t>
                                  </w:r>
                                  <w:proofErr w:type="spellEnd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 xml:space="preserve"> produziriam um objeto categórico indicando associação de </w:t>
                                  </w:r>
                                  <w:proofErr w:type="spellStart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>quantis</w:t>
                                  </w:r>
                                  <w:proofErr w:type="spellEnd"/>
                                  <w:r w:rsidRPr="00CD7276"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  <w:t xml:space="preserve"> para cada ponto de dados.</w:t>
                                  </w:r>
                                </w:p>
                                <w:p w:rsidR="00CD7276" w:rsidRDefault="00CD7276" w:rsidP="000B4502">
                                  <w:pPr>
                                    <w:pStyle w:val="Ttulo3"/>
                                    <w:rPr>
                                      <w:rFonts w:asciiTheme="minorHAnsi" w:eastAsiaTheme="minorHAnsi" w:hAnsiTheme="minorHAnsi" w:cstheme="minorBidi"/>
                                      <w:color w:val="auto"/>
                                      <w:szCs w:val="22"/>
                                      <w:lang w:val="pt-BR" w:bidi="pt-BR"/>
                                    </w:rPr>
                                  </w:pPr>
                                </w:p>
                                <w:p w:rsidR="000B4502" w:rsidRDefault="0018443B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Faixa de valores e pontuações</w:t>
                                  </w:r>
                                </w:p>
                                <w:p w:rsidR="000B4502" w:rsidRDefault="004E3BF6" w:rsidP="004E3BF6">
                                  <w:pPr>
                                    <w:pStyle w:val="SemEspaamento"/>
                                    <w:rPr>
                                      <w:lang w:val="pt-BR" w:bidi="pt-BR"/>
                                    </w:rPr>
                                  </w:pPr>
                                  <w:r w:rsidRPr="004E3BF6">
                                    <w:rPr>
                                      <w:lang w:val="pt-BR" w:bidi="pt-BR"/>
                                    </w:rPr>
                                    <w:t xml:space="preserve">Para cada categoria atribuímos uma quantidade de pontos, a </w:t>
                                  </w:r>
                                  <w:r w:rsidR="0095373E">
                                    <w:rPr>
                                      <w:lang w:val="pt-BR" w:bidi="pt-BR"/>
                                    </w:rPr>
                                    <w:t xml:space="preserve">média destes pontos nos três anos </w:t>
                                  </w:r>
                                  <w:r w:rsidRPr="004E3BF6">
                                    <w:rPr>
                                      <w:lang w:val="pt-BR" w:bidi="pt-BR"/>
                                    </w:rPr>
                                    <w:t>resulta no score do estado.</w:t>
                                  </w:r>
                                </w:p>
                                <w:p w:rsidR="004E3BF6" w:rsidRDefault="004E3BF6" w:rsidP="004E3BF6">
                                  <w:pPr>
                                    <w:pStyle w:val="SemEspaamento"/>
                                    <w:rPr>
                                      <w:lang w:val="pt-BR" w:bidi="pt-BR"/>
                                    </w:rPr>
                                  </w:pPr>
                                  <w:r w:rsidRPr="004E3BF6">
                                    <w:rPr>
                                      <w:b/>
                                      <w:bCs/>
                                      <w:color w:val="92D050"/>
                                      <w:lang w:val="pt-BR" w:bidi="pt-BR"/>
                                    </w:rPr>
                                    <w:t>Seta verde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: </w:t>
                                  </w:r>
                                  <w:r w:rsidRPr="004E3BF6">
                                    <w:rPr>
                                      <w:lang w:val="pt-BR" w:bidi="pt-BR"/>
                                    </w:rPr>
                                    <w:t xml:space="preserve">Caso a variável seja considerada boa, como por exemplo renda per capita ou </w:t>
                                  </w:r>
                                  <w:proofErr w:type="spellStart"/>
                                  <w:r w:rsidRPr="004E3BF6">
                                    <w:rPr>
                                      <w:lang w:val="pt-BR" w:bidi="pt-BR"/>
                                    </w:rPr>
                                    <w:t>Pib</w:t>
                                  </w:r>
                                  <w:proofErr w:type="spellEnd"/>
                                </w:p>
                                <w:p w:rsidR="004E3BF6" w:rsidRDefault="004E3BF6" w:rsidP="004E3BF6">
                                  <w:pPr>
                                    <w:pStyle w:val="SemEspaamento"/>
                                    <w:rPr>
                                      <w:lang w:val="pt-BR" w:bidi="pt-BR"/>
                                    </w:rPr>
                                  </w:pPr>
                                  <w:r w:rsidRPr="004E3BF6">
                                    <w:rPr>
                                      <w:b/>
                                      <w:bCs/>
                                      <w:color w:val="FF0000"/>
                                      <w:lang w:val="pt-BR" w:bidi="pt-BR"/>
                                    </w:rPr>
                                    <w:t>Seta vermelha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: </w:t>
                                  </w:r>
                                  <w:r w:rsidRPr="004E3BF6">
                                    <w:rPr>
                                      <w:lang w:val="pt-BR" w:bidi="pt-BR"/>
                                    </w:rPr>
                                    <w:t>Caso a variável seja considerada ruim, como por exemplo Taxa de desemprego ou Qtd. de inadimplentes</w:t>
                                  </w:r>
                                </w:p>
                                <w:p w:rsidR="004E3BF6" w:rsidRDefault="004E3BF6" w:rsidP="004E3BF6">
                                  <w:pPr>
                                    <w:pStyle w:val="SemEspaamento"/>
                                    <w:rPr>
                                      <w:lang w:val="pt-BR" w:bidi="pt-BR"/>
                                    </w:rPr>
                                  </w:pPr>
                                </w:p>
                                <w:p w:rsidR="004E3BF6" w:rsidRDefault="004E3BF6" w:rsidP="004E3BF6">
                                  <w:pPr>
                                    <w:pStyle w:val="SemEspaamen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3057525" cy="2105025"/>
                                        <wp:effectExtent l="0" t="0" r="9525" b="9525"/>
                                        <wp:docPr id="19" name="Imagem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Untitled Diagram (1)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57525" cy="2105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BD99E" id="Caixa de texto 11" o:spid="_x0000_s1040" type="#_x0000_t202" style="width:328.2pt;height:5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" fillcolor="white [3201]" stroked="f" strokeweight=".5pt">
                      <v:textbox>
                        <w:txbxContent>
                          <w:p w:rsidR="000B4502" w:rsidRDefault="0018443B" w:rsidP="000B4502">
                            <w:pPr>
                              <w:pStyle w:val="Ttulo1"/>
                            </w:pPr>
                            <w:r>
                              <w:rPr>
                                <w:lang w:val="pt-BR" w:bidi="pt-BR"/>
                              </w:rPr>
                              <w:t xml:space="preserve">Variável </w:t>
                            </w:r>
                          </w:p>
                          <w:p w:rsidR="004E3BF6" w:rsidRPr="004E3BF6" w:rsidRDefault="004E3BF6" w:rsidP="004E3BF6">
                            <w:pPr>
                              <w:pStyle w:val="Ttulo2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pt-BR" w:bidi="pt-BR"/>
                              </w:rPr>
                            </w:pPr>
                            <w:r w:rsidRPr="004E3BF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pt-BR" w:bidi="pt-BR"/>
                              </w:rPr>
                              <w:t>Variáveis quantitativas podem ser classificadas como discretas ou contínuas.</w:t>
                            </w:r>
                          </w:p>
                          <w:p w:rsidR="004E3BF6" w:rsidRDefault="004E3BF6" w:rsidP="004E3BF6">
                            <w:pPr>
                              <w:pStyle w:val="Ttulo2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pt-BR" w:bidi="pt-BR"/>
                              </w:rPr>
                            </w:pPr>
                            <w:r w:rsidRPr="004E3BF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pt-BR" w:bidi="pt-BR"/>
                              </w:rPr>
                              <w:t>Variáveis contínuas são variáveis numéricas que têm um número infinito de valores entre dois valores quaisquer. Uma variável contínua pode ser numérica ou de data/hora. Por exemplo, o comprimento de uma peça ou a data e hora em que um pagamento é recebido.</w:t>
                            </w:r>
                          </w:p>
                          <w:p w:rsidR="004E3BF6" w:rsidRPr="004E3BF6" w:rsidRDefault="004E3BF6" w:rsidP="004E3BF6">
                            <w:pPr>
                              <w:rPr>
                                <w:lang w:val="pt-BR" w:bidi="pt-BR"/>
                              </w:rPr>
                            </w:pPr>
                          </w:p>
                          <w:p w:rsidR="000B4502" w:rsidRDefault="0018443B" w:rsidP="004E3BF6">
                            <w:pPr>
                              <w:pStyle w:val="Ttulo2"/>
                            </w:pPr>
                            <w:proofErr w:type="spellStart"/>
                            <w:r>
                              <w:rPr>
                                <w:lang w:val="pt-BR" w:bidi="pt-BR"/>
                              </w:rPr>
                              <w:t>Pandas.qcut</w:t>
                            </w:r>
                            <w:proofErr w:type="spellEnd"/>
                          </w:p>
                          <w:p w:rsidR="00CD7276" w:rsidRDefault="00CD7276" w:rsidP="000B4502">
                            <w:pPr>
                              <w:pStyle w:val="Ttulo3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</w:pPr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 xml:space="preserve">Função que divide ou particiona um todo em partes de tamanho igual, com base na classificação ou nos </w:t>
                            </w:r>
                            <w:proofErr w:type="spellStart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>quantis</w:t>
                            </w:r>
                            <w:proofErr w:type="spellEnd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 xml:space="preserve"> de amostra, isso tudo com menor complexidade. Observe que </w:t>
                            </w:r>
                            <w:proofErr w:type="spellStart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>quantis</w:t>
                            </w:r>
                            <w:proofErr w:type="spellEnd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 xml:space="preserve"> é apenas o termo mais geral para itens como percentis, quartis e medianas. Por exemplo, 1000 valores para 10 </w:t>
                            </w:r>
                            <w:proofErr w:type="spellStart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>quantis</w:t>
                            </w:r>
                            <w:proofErr w:type="spellEnd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 xml:space="preserve"> produziriam um objeto categórico indicando associação de </w:t>
                            </w:r>
                            <w:proofErr w:type="spellStart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>quantis</w:t>
                            </w:r>
                            <w:proofErr w:type="spellEnd"/>
                            <w:r w:rsidRPr="00CD72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  <w:t xml:space="preserve"> para cada ponto de dados.</w:t>
                            </w:r>
                          </w:p>
                          <w:p w:rsidR="00CD7276" w:rsidRDefault="00CD7276" w:rsidP="000B4502">
                            <w:pPr>
                              <w:pStyle w:val="Ttulo3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2"/>
                                <w:lang w:val="pt-BR" w:bidi="pt-BR"/>
                              </w:rPr>
                            </w:pPr>
                          </w:p>
                          <w:p w:rsidR="000B4502" w:rsidRDefault="0018443B" w:rsidP="000B4502">
                            <w:pPr>
                              <w:pStyle w:val="Ttulo3"/>
                            </w:pPr>
                            <w:r>
                              <w:rPr>
                                <w:lang w:val="pt-BR" w:bidi="pt-BR"/>
                              </w:rPr>
                              <w:t>Faixa de valores e pontuações</w:t>
                            </w:r>
                          </w:p>
                          <w:p w:rsidR="000B4502" w:rsidRDefault="004E3BF6" w:rsidP="004E3BF6">
                            <w:pPr>
                              <w:pStyle w:val="SemEspaamento"/>
                              <w:rPr>
                                <w:lang w:val="pt-BR" w:bidi="pt-BR"/>
                              </w:rPr>
                            </w:pPr>
                            <w:r w:rsidRPr="004E3BF6">
                              <w:rPr>
                                <w:lang w:val="pt-BR" w:bidi="pt-BR"/>
                              </w:rPr>
                              <w:t xml:space="preserve">Para cada categoria atribuímos uma quantidade de pontos, a </w:t>
                            </w:r>
                            <w:r w:rsidR="0095373E">
                              <w:rPr>
                                <w:lang w:val="pt-BR" w:bidi="pt-BR"/>
                              </w:rPr>
                              <w:t xml:space="preserve">média destes pontos nos três anos </w:t>
                            </w:r>
                            <w:r w:rsidRPr="004E3BF6">
                              <w:rPr>
                                <w:lang w:val="pt-BR" w:bidi="pt-BR"/>
                              </w:rPr>
                              <w:t>resulta no score do estado.</w:t>
                            </w:r>
                          </w:p>
                          <w:p w:rsidR="004E3BF6" w:rsidRDefault="004E3BF6" w:rsidP="004E3BF6">
                            <w:pPr>
                              <w:pStyle w:val="SemEspaamento"/>
                              <w:rPr>
                                <w:lang w:val="pt-BR" w:bidi="pt-BR"/>
                              </w:rPr>
                            </w:pPr>
                            <w:r w:rsidRPr="004E3BF6">
                              <w:rPr>
                                <w:b/>
                                <w:bCs/>
                                <w:color w:val="92D050"/>
                                <w:lang w:val="pt-BR" w:bidi="pt-BR"/>
                              </w:rPr>
                              <w:t>Seta verde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: </w:t>
                            </w:r>
                            <w:r w:rsidRPr="004E3BF6">
                              <w:rPr>
                                <w:lang w:val="pt-BR" w:bidi="pt-BR"/>
                              </w:rPr>
                              <w:t xml:space="preserve">Caso a variável seja considerada boa, como por exemplo renda per capita ou </w:t>
                            </w:r>
                            <w:proofErr w:type="spellStart"/>
                            <w:r w:rsidRPr="004E3BF6">
                              <w:rPr>
                                <w:lang w:val="pt-BR" w:bidi="pt-BR"/>
                              </w:rPr>
                              <w:t>Pib</w:t>
                            </w:r>
                            <w:proofErr w:type="spellEnd"/>
                          </w:p>
                          <w:p w:rsidR="004E3BF6" w:rsidRDefault="004E3BF6" w:rsidP="004E3BF6">
                            <w:pPr>
                              <w:pStyle w:val="SemEspaamento"/>
                              <w:rPr>
                                <w:lang w:val="pt-BR" w:bidi="pt-BR"/>
                              </w:rPr>
                            </w:pPr>
                            <w:r w:rsidRPr="004E3BF6">
                              <w:rPr>
                                <w:b/>
                                <w:bCs/>
                                <w:color w:val="FF0000"/>
                                <w:lang w:val="pt-BR" w:bidi="pt-BR"/>
                              </w:rPr>
                              <w:t>Seta vermelha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: </w:t>
                            </w:r>
                            <w:r w:rsidRPr="004E3BF6">
                              <w:rPr>
                                <w:lang w:val="pt-BR" w:bidi="pt-BR"/>
                              </w:rPr>
                              <w:t>Caso a variável seja considerada ruim, como por exemplo Taxa de desemprego ou Qtd. de inadimplentes</w:t>
                            </w:r>
                          </w:p>
                          <w:p w:rsidR="004E3BF6" w:rsidRDefault="004E3BF6" w:rsidP="004E3BF6">
                            <w:pPr>
                              <w:pStyle w:val="SemEspaamento"/>
                              <w:rPr>
                                <w:lang w:val="pt-BR" w:bidi="pt-BR"/>
                              </w:rPr>
                            </w:pPr>
                          </w:p>
                          <w:p w:rsidR="004E3BF6" w:rsidRDefault="004E3BF6" w:rsidP="004E3BF6">
                            <w:pPr>
                              <w:pStyle w:val="SemEspaamen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57525" cy="2105025"/>
                                  <wp:effectExtent l="0" t="0" r="9525" b="9525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Untitled Diagram 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25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Start w:id="0" w:name="_GoBack"/>
            <w:bookmarkEnd w:id="0"/>
          </w:p>
          <w:p w:rsidR="004E3BF6" w:rsidRDefault="004E3BF6" w:rsidP="00DD612D">
            <w:pPr>
              <w:ind w:right="707"/>
            </w:pPr>
          </w:p>
          <w:p w:rsidR="004E3BF6" w:rsidRDefault="004E3BF6" w:rsidP="00DD612D">
            <w:pPr>
              <w:ind w:right="707"/>
            </w:pPr>
          </w:p>
        </w:tc>
      </w:tr>
    </w:tbl>
    <w:p w:rsidR="00392FA9" w:rsidRDefault="004E3BF6" w:rsidP="004E3BF6">
      <w:pPr>
        <w:ind w:right="707"/>
        <w:jc w:val="right"/>
      </w:pPr>
      <w:r>
        <w:rPr>
          <w:noProof/>
          <w:lang w:val="pt-BR" w:bidi="pt-BR"/>
        </w:rPr>
        <w:t>Página 2</w:t>
      </w:r>
    </w:p>
    <w:sectPr w:rsidR="00392FA9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47"/>
    <w:rsid w:val="00021C04"/>
    <w:rsid w:val="000B4502"/>
    <w:rsid w:val="001631B2"/>
    <w:rsid w:val="0018443B"/>
    <w:rsid w:val="00321F83"/>
    <w:rsid w:val="00392FA9"/>
    <w:rsid w:val="004E3BF6"/>
    <w:rsid w:val="00515218"/>
    <w:rsid w:val="005C4375"/>
    <w:rsid w:val="007A0EA4"/>
    <w:rsid w:val="0081425F"/>
    <w:rsid w:val="008C3452"/>
    <w:rsid w:val="0095373E"/>
    <w:rsid w:val="00A1111B"/>
    <w:rsid w:val="00A60047"/>
    <w:rsid w:val="00B00532"/>
    <w:rsid w:val="00B82A14"/>
    <w:rsid w:val="00CD7276"/>
    <w:rsid w:val="00CE6CB1"/>
    <w:rsid w:val="00CF6076"/>
    <w:rsid w:val="00D01F9C"/>
    <w:rsid w:val="00D76AB2"/>
    <w:rsid w:val="00DD612D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17BD"/>
  <w15:chartTrackingRefBased/>
  <w15:docId w15:val="{45D0BDDF-D7E3-4546-A09E-AE914DF2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45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3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3452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452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har">
    <w:name w:val="Subtítulo Char"/>
    <w:basedOn w:val="Fontepargpadr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har">
    <w:name w:val="Título 1 Char"/>
    <w:basedOn w:val="Fontepargpadr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8C345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Fontepargpadro"/>
    <w:uiPriority w:val="99"/>
    <w:unhideWhenUsed/>
    <w:rsid w:val="004E3B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frs.edu.br/caxias/setor-de-ti-tem-novo-horario-de-atendimento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AppData\Roaming\Microsoft\Templates\Relat&#243;rio%20(tema%20Orig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Origin).dotx</Template>
  <TotalTime>57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luis rodrigues</dc:creator>
  <cp:keywords/>
  <dc:description/>
  <cp:lastModifiedBy>guilherme luis rodrigues</cp:lastModifiedBy>
  <cp:revision>4</cp:revision>
  <dcterms:created xsi:type="dcterms:W3CDTF">2019-10-03T03:01:00Z</dcterms:created>
  <dcterms:modified xsi:type="dcterms:W3CDTF">2019-10-03T14:47:00Z</dcterms:modified>
</cp:coreProperties>
</file>